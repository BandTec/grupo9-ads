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ECDB9" w14:textId="77777777" w:rsidR="0060123F" w:rsidRDefault="0060123F" w:rsidP="00F85BA9">
      <w:pPr>
        <w:spacing w:line="240" w:lineRule="auto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02D6DC87" w14:textId="77777777" w:rsidR="008A2FE7" w:rsidRDefault="008A2FE7" w:rsidP="00E07423">
      <w:pPr>
        <w:pStyle w:val="NormalGrande"/>
      </w:pPr>
      <w:r>
        <w:t>FERNA</w:t>
      </w:r>
      <w:r w:rsidR="00555AE7" w:rsidRPr="00555AE7">
        <w:t>N</w:t>
      </w:r>
      <w:r>
        <w:t>DO MAIA</w:t>
      </w:r>
    </w:p>
    <w:p w14:paraId="4D631AB2" w14:textId="3AC81783" w:rsidR="00370E34" w:rsidRDefault="008A2FE7" w:rsidP="00E07423">
      <w:pPr>
        <w:pStyle w:val="NormalGrande"/>
      </w:pPr>
      <w:r>
        <w:t>GIULIA MAIA</w:t>
      </w:r>
    </w:p>
    <w:p w14:paraId="293AE232" w14:textId="643E4B7D" w:rsidR="008A2FE7" w:rsidRDefault="008A2FE7" w:rsidP="00E07423">
      <w:pPr>
        <w:pStyle w:val="NormalGrande"/>
      </w:pPr>
      <w:r>
        <w:t>JOÃO ALFREDO</w:t>
      </w:r>
    </w:p>
    <w:p w14:paraId="44E2EE40" w14:textId="1D2D1D6B" w:rsidR="008A2FE7" w:rsidRDefault="008A2FE7" w:rsidP="00E07423">
      <w:pPr>
        <w:pStyle w:val="NormalGrande"/>
      </w:pPr>
      <w:r>
        <w:t>OSCAR ALTHAUSEN</w:t>
      </w:r>
    </w:p>
    <w:p w14:paraId="66CE4259" w14:textId="645D9525" w:rsidR="008A2FE7" w:rsidRDefault="008A2FE7" w:rsidP="00E07423">
      <w:pPr>
        <w:pStyle w:val="NormalGrande"/>
      </w:pPr>
      <w:r>
        <w:t>RAISSA ARANTES</w:t>
      </w:r>
    </w:p>
    <w:p w14:paraId="752F9D35" w14:textId="6A147397" w:rsidR="008A2FE7" w:rsidRPr="004C56C6" w:rsidRDefault="008A2FE7" w:rsidP="00E07423">
      <w:pPr>
        <w:pStyle w:val="NormalGrande"/>
      </w:pPr>
      <w:r>
        <w:t>VITÓRIA CRISTINA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F85BA9">
      <w:pPr>
        <w:pStyle w:val="NormalGrande"/>
        <w:jc w:val="both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4A708716" w:rsidR="00DB04D5" w:rsidRPr="004C56C6" w:rsidRDefault="00C01BF7" w:rsidP="00DB04D5">
      <w:pPr>
        <w:pStyle w:val="NormalGrande"/>
      </w:pPr>
      <w:r>
        <w:t>PHARMASENSORS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0FAC13BA" w:rsidR="00370E34" w:rsidRDefault="00370E34" w:rsidP="00E07423">
      <w:pPr>
        <w:pStyle w:val="NormalGrande"/>
      </w:pPr>
    </w:p>
    <w:p w14:paraId="577D8715" w14:textId="05B41988" w:rsidR="00F85BA9" w:rsidRDefault="00F85BA9" w:rsidP="00E07423">
      <w:pPr>
        <w:pStyle w:val="NormalGrande"/>
      </w:pPr>
    </w:p>
    <w:p w14:paraId="69443545" w14:textId="78BC811D" w:rsidR="00F85BA9" w:rsidRDefault="00F85BA9" w:rsidP="00E07423">
      <w:pPr>
        <w:pStyle w:val="NormalGrande"/>
      </w:pPr>
    </w:p>
    <w:p w14:paraId="72B228B2" w14:textId="37D03BE9" w:rsidR="00F85BA9" w:rsidRDefault="00F85BA9" w:rsidP="00E07423">
      <w:pPr>
        <w:pStyle w:val="NormalGrande"/>
      </w:pPr>
    </w:p>
    <w:p w14:paraId="4A972E3D" w14:textId="77777777" w:rsidR="00F85BA9" w:rsidRPr="004C56C6" w:rsidRDefault="00F85BA9" w:rsidP="00E07423">
      <w:pPr>
        <w:pStyle w:val="NormalGrande"/>
      </w:pPr>
    </w:p>
    <w:p w14:paraId="3DA6C150" w14:textId="77777777" w:rsidR="00370E34" w:rsidRDefault="00370E34" w:rsidP="002F2099">
      <w:pPr>
        <w:pStyle w:val="NormalGrande"/>
        <w:jc w:val="both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0912E094" w:rsidR="00370E34" w:rsidRDefault="00A379BB" w:rsidP="00E07423">
      <w:pPr>
        <w:pStyle w:val="NormalGrande"/>
      </w:pPr>
      <w:r>
        <w:t>201</w:t>
      </w:r>
      <w:r w:rsidR="00B37E2A">
        <w:t>9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Pr="00D17796" w:rsidRDefault="005900C5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fldChar w:fldCharType="begin"/>
      </w:r>
      <w:r w:rsidR="00370E34" w:rsidRPr="00D17796">
        <w:rPr>
          <w:rFonts w:cs="Arial"/>
        </w:rPr>
        <w:instrText xml:space="preserve"> TOC \o "1-9" \* MERGEFORMAT \u "Título do apêndice" \T "Título do Anexo" \* MERGEFORMAT </w:instrText>
      </w:r>
      <w:r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1</w:t>
      </w:r>
      <w:r w:rsidR="007C0DC9"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="007C0DC9" w:rsidRPr="00D17796">
        <w:rPr>
          <w:rFonts w:cs="Arial"/>
        </w:rPr>
        <w:t>VISÃO DO PROJETO</w:t>
      </w:r>
      <w:r w:rsidR="007C0DC9" w:rsidRPr="00D17796">
        <w:rPr>
          <w:rFonts w:cs="Arial"/>
        </w:rPr>
        <w:tab/>
      </w:r>
      <w:r w:rsidR="007C0DC9" w:rsidRPr="00D17796">
        <w:rPr>
          <w:rFonts w:cs="Arial"/>
        </w:rPr>
        <w:fldChar w:fldCharType="begin"/>
      </w:r>
      <w:r w:rsidR="007C0DC9" w:rsidRPr="00D17796">
        <w:rPr>
          <w:rFonts w:cs="Arial"/>
        </w:rPr>
        <w:instrText xml:space="preserve"> PAGEREF _Toc512519587 \h </w:instrText>
      </w:r>
      <w:r w:rsidR="007C0DC9" w:rsidRPr="00D17796">
        <w:rPr>
          <w:rFonts w:cs="Arial"/>
        </w:rPr>
      </w:r>
      <w:r w:rsidR="007C0DC9" w:rsidRPr="00D17796">
        <w:rPr>
          <w:rFonts w:cs="Arial"/>
        </w:rPr>
        <w:fldChar w:fldCharType="separate"/>
      </w:r>
      <w:r w:rsidR="007C0DC9" w:rsidRPr="00D17796">
        <w:rPr>
          <w:rFonts w:cs="Arial"/>
        </w:rPr>
        <w:t>5</w:t>
      </w:r>
      <w:r w:rsidR="007C0DC9" w:rsidRPr="00D17796">
        <w:rPr>
          <w:rFonts w:cs="Arial"/>
        </w:rPr>
        <w:fldChar w:fldCharType="end"/>
      </w:r>
    </w:p>
    <w:p w14:paraId="3AF54033" w14:textId="0E0B4E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APRESENTAÇÃO DO GRUPO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6DACBD51" w14:textId="35A35FD7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Problema / justificativa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_Toc512519589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16E7BB19" w14:textId="30C839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contexto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53016C7F" w14:textId="367873D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objetivo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8AC29BD" w14:textId="5A2D25BF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1.5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diagrama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5</w:t>
      </w:r>
      <w:r w:rsidRPr="00D17796">
        <w:rPr>
          <w:rFonts w:cs="Arial"/>
          <w:b/>
          <w:noProof/>
        </w:rPr>
        <w:fldChar w:fldCharType="end"/>
      </w:r>
    </w:p>
    <w:p w14:paraId="7FCA1D2F" w14:textId="5D207D1D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2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PLANEJAMENTO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_Toc512519593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7</w:t>
      </w:r>
      <w:r w:rsidRPr="00D17796">
        <w:rPr>
          <w:rFonts w:cs="Arial"/>
        </w:rPr>
        <w:fldChar w:fldCharType="end"/>
      </w:r>
    </w:p>
    <w:p w14:paraId="07CE9913" w14:textId="237F2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Definição da Equipe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BD33144" w14:textId="41FB699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E FERRAMENTA DE GESTÃO DE PROJETOS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_Toc512519595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015BC7F" w14:textId="7F58F316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Gestão dos Riscos do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2CED0FDB" w14:textId="2AA6034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requisitos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1D86157C" w14:textId="556ED7B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2.5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Sprints / sprint backlog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_Toc512519598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7</w:t>
      </w:r>
      <w:r w:rsidRPr="00D17796">
        <w:rPr>
          <w:rFonts w:cs="Arial"/>
          <w:b/>
          <w:noProof/>
        </w:rPr>
        <w:fldChar w:fldCharType="end"/>
      </w:r>
    </w:p>
    <w:p w14:paraId="3BF2F01E" w14:textId="3B4BAF8E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  <w:color w:val="000000"/>
        </w:rPr>
        <w:t>3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  <w:color w:val="000000"/>
        </w:rPr>
        <w:t>desenvolvimento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_Toc512519599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9</w:t>
      </w:r>
      <w:r w:rsidRPr="00D17796">
        <w:rPr>
          <w:rFonts w:cs="Arial"/>
        </w:rPr>
        <w:fldChar w:fldCharType="end"/>
      </w:r>
    </w:p>
    <w:p w14:paraId="71F27FF8" w14:textId="6006FE94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– Aquisição de dados via Arduino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7F243B76" w14:textId="685D212A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Solução Técnica - Aplicação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2C0A0D23" w14:textId="085E635D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Banco de Dados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_Toc512519602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18A6C784" w14:textId="33AAB8A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3.4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Protótipo das telas, lógica e usabilidade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_Toc512519603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5140D796" w14:textId="6FD436B5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3.5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Testes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_Toc512519604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9</w:t>
      </w:r>
      <w:r w:rsidRPr="00D17796">
        <w:rPr>
          <w:rFonts w:cs="Arial"/>
          <w:b/>
          <w:noProof/>
        </w:rPr>
        <w:fldChar w:fldCharType="end"/>
      </w:r>
    </w:p>
    <w:p w14:paraId="3F9B7E04" w14:textId="5ACC3900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4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implantação do projeto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_Toc512519605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11</w:t>
      </w:r>
      <w:r w:rsidRPr="00D17796">
        <w:rPr>
          <w:rFonts w:cs="Arial"/>
        </w:rPr>
        <w:fldChar w:fldCharType="end"/>
      </w:r>
    </w:p>
    <w:p w14:paraId="4B3E4834" w14:textId="26E48F32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Manual de Instalação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_Toc512519606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2F64CA2F" w14:textId="49F0C4FE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4.2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Atendimento e Suporte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_Toc512519607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11</w:t>
      </w:r>
      <w:r w:rsidRPr="00D17796">
        <w:rPr>
          <w:rFonts w:cs="Arial"/>
          <w:b/>
          <w:noProof/>
        </w:rPr>
        <w:fldChar w:fldCharType="end"/>
      </w:r>
    </w:p>
    <w:p w14:paraId="48AD3801" w14:textId="776B3435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5</w:t>
      </w:r>
      <w:r w:rsidRPr="00D17796">
        <w:rPr>
          <w:rFonts w:eastAsiaTheme="minorEastAsia" w:cs="Arial"/>
          <w:caps w:val="0"/>
          <w:sz w:val="22"/>
          <w:szCs w:val="22"/>
          <w:lang w:eastAsia="pt-BR"/>
        </w:rPr>
        <w:tab/>
      </w:r>
      <w:r w:rsidRPr="00D17796">
        <w:rPr>
          <w:rFonts w:cs="Arial"/>
        </w:rPr>
        <w:t>CONCLUSÕES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_Toc512519608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13</w:t>
      </w:r>
      <w:r w:rsidRPr="00D17796">
        <w:rPr>
          <w:rFonts w:cs="Arial"/>
        </w:rPr>
        <w:fldChar w:fldCharType="end"/>
      </w:r>
    </w:p>
    <w:p w14:paraId="384A4A6B" w14:textId="6C9FA180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5.1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resultados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_Toc512519609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1515AC5D" w14:textId="708689D8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5.2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Processo de aprendizado com o projeto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_Toc512519610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7B8215D1" w14:textId="4CF029BC" w:rsidR="007C0DC9" w:rsidRPr="00D17796" w:rsidRDefault="007C0DC9">
      <w:pPr>
        <w:pStyle w:val="Sumrio2"/>
        <w:rPr>
          <w:rFonts w:eastAsiaTheme="minorEastAsia" w:cs="Arial"/>
          <w:b/>
          <w:caps w:val="0"/>
          <w:noProof/>
          <w:sz w:val="22"/>
          <w:szCs w:val="22"/>
          <w:lang w:eastAsia="pt-BR"/>
        </w:rPr>
      </w:pPr>
      <w:r w:rsidRPr="00D17796">
        <w:rPr>
          <w:rFonts w:cs="Arial"/>
          <w:b/>
          <w:caps w:val="0"/>
          <w:noProof/>
          <w:snapToGrid w:val="0"/>
          <w:color w:val="000000"/>
          <w:w w:val="0"/>
        </w:rPr>
        <w:t>5.3</w:t>
      </w:r>
      <w:r w:rsidRPr="00D17796">
        <w:rPr>
          <w:rFonts w:eastAsiaTheme="minorEastAsia" w:cs="Arial"/>
          <w:b/>
          <w:caps w:val="0"/>
          <w:noProof/>
          <w:sz w:val="22"/>
          <w:szCs w:val="22"/>
          <w:lang w:eastAsia="pt-BR"/>
        </w:rPr>
        <w:tab/>
      </w:r>
      <w:r w:rsidRPr="00D17796">
        <w:rPr>
          <w:rFonts w:cs="Arial"/>
          <w:b/>
          <w:noProof/>
        </w:rPr>
        <w:t>Considerações finais sobre A evolução da solução</w:t>
      </w:r>
      <w:r w:rsidRPr="00D17796">
        <w:rPr>
          <w:rFonts w:cs="Arial"/>
          <w:b/>
          <w:noProof/>
        </w:rPr>
        <w:tab/>
      </w:r>
      <w:r w:rsidRPr="00D17796">
        <w:rPr>
          <w:rFonts w:cs="Arial"/>
          <w:b/>
          <w:noProof/>
        </w:rPr>
        <w:fldChar w:fldCharType="begin"/>
      </w:r>
      <w:r w:rsidRPr="00D17796">
        <w:rPr>
          <w:rFonts w:cs="Arial"/>
          <w:b/>
          <w:noProof/>
        </w:rPr>
        <w:instrText xml:space="preserve"> PAGEREF _Toc512519611 \h </w:instrText>
      </w:r>
      <w:r w:rsidRPr="00D17796">
        <w:rPr>
          <w:rFonts w:cs="Arial"/>
          <w:b/>
          <w:noProof/>
        </w:rPr>
      </w:r>
      <w:r w:rsidRPr="00D17796">
        <w:rPr>
          <w:rFonts w:cs="Arial"/>
          <w:b/>
          <w:noProof/>
        </w:rPr>
        <w:fldChar w:fldCharType="separate"/>
      </w:r>
      <w:r w:rsidRPr="00D17796">
        <w:rPr>
          <w:rFonts w:cs="Arial"/>
          <w:b/>
          <w:noProof/>
        </w:rPr>
        <w:t>13</w:t>
      </w:r>
      <w:r w:rsidRPr="00D17796">
        <w:rPr>
          <w:rFonts w:cs="Arial"/>
          <w:b/>
          <w:noProof/>
        </w:rPr>
        <w:fldChar w:fldCharType="end"/>
      </w:r>
    </w:p>
    <w:p w14:paraId="488BEF4E" w14:textId="69D7E788" w:rsidR="007C0DC9" w:rsidRPr="00D17796" w:rsidRDefault="007C0DC9">
      <w:pPr>
        <w:pStyle w:val="Sumrio1"/>
        <w:rPr>
          <w:rFonts w:eastAsiaTheme="minorEastAsia" w:cs="Arial"/>
          <w:caps w:val="0"/>
          <w:sz w:val="22"/>
          <w:szCs w:val="22"/>
          <w:lang w:eastAsia="pt-BR"/>
        </w:rPr>
      </w:pPr>
      <w:r w:rsidRPr="00D17796">
        <w:rPr>
          <w:rFonts w:cs="Arial"/>
        </w:rPr>
        <w:t>ReferÊncias</w:t>
      </w:r>
      <w:r w:rsidRPr="00D17796">
        <w:rPr>
          <w:rFonts w:cs="Arial"/>
        </w:rPr>
        <w:tab/>
      </w:r>
      <w:r w:rsidRPr="00D17796">
        <w:rPr>
          <w:rFonts w:cs="Arial"/>
        </w:rPr>
        <w:fldChar w:fldCharType="begin"/>
      </w:r>
      <w:r w:rsidRPr="00D17796">
        <w:rPr>
          <w:rFonts w:cs="Arial"/>
        </w:rPr>
        <w:instrText xml:space="preserve"> PAGEREF _Toc512519612 \h </w:instrText>
      </w:r>
      <w:r w:rsidRPr="00D17796">
        <w:rPr>
          <w:rFonts w:cs="Arial"/>
        </w:rPr>
      </w:r>
      <w:r w:rsidRPr="00D17796">
        <w:rPr>
          <w:rFonts w:cs="Arial"/>
        </w:rPr>
        <w:fldChar w:fldCharType="separate"/>
      </w:r>
      <w:r w:rsidRPr="00D17796">
        <w:rPr>
          <w:rFonts w:cs="Arial"/>
        </w:rPr>
        <w:t>14</w:t>
      </w:r>
      <w:r w:rsidRPr="00D17796">
        <w:rPr>
          <w:rFonts w:cs="Arial"/>
        </w:rPr>
        <w:fldChar w:fldCharType="end"/>
      </w:r>
    </w:p>
    <w:p w14:paraId="5F966359" w14:textId="1C08305B" w:rsidR="00370E34" w:rsidRPr="00D17796" w:rsidRDefault="005900C5" w:rsidP="00861528">
      <w:pPr>
        <w:rPr>
          <w:b/>
          <w:noProof/>
        </w:rPr>
      </w:pPr>
      <w:r w:rsidRPr="00D17796">
        <w:rPr>
          <w:rFonts w:cs="Arial"/>
          <w:b/>
        </w:rPr>
        <w:fldChar w:fldCharType="end"/>
      </w:r>
    </w:p>
    <w:bookmarkStart w:id="2" w:name="_Toc121491440"/>
    <w:bookmarkStart w:id="3" w:name="_Toc124080445"/>
    <w:bookmarkEnd w:id="0"/>
    <w:bookmarkEnd w:id="1"/>
    <w:p w14:paraId="4B3E18DA" w14:textId="3A9F400E" w:rsidR="00370E34" w:rsidRPr="004C56C6" w:rsidRDefault="00253515" w:rsidP="00F85BA9">
      <w:pPr>
        <w:pStyle w:val="FolhadeRostodosCaptulos"/>
        <w:jc w:val="left"/>
      </w:pPr>
      <w:r>
        <w:lastRenderedPageBreak/>
        <w:fldChar w:fldCharType="begin"/>
      </w:r>
      <w:r>
        <w:instrText xml:space="preserve"> REF _Ref125306779 \w </w:instrText>
      </w:r>
      <w:r w:rsidR="00F85BA9">
        <w:instrText xml:space="preserve"> \* MERGEFORMAT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  <w:bookmarkStart w:id="4" w:name="_Toc512519587"/>
      <w:bookmarkEnd w:id="2"/>
      <w:bookmarkEnd w:id="3"/>
      <w:r w:rsidR="003F4E12"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76F03E82" w14:textId="23FC1E34" w:rsidR="006F5C7E" w:rsidRDefault="006F5C7E" w:rsidP="003F4E1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  <w:t xml:space="preserve">O grupo PharmaSensors é composto por: Fernando Maia, Giulia Maia Costa, </w:t>
      </w:r>
      <w:r w:rsidR="00A67D59">
        <w:rPr>
          <w:noProof/>
          <w:color w:val="000000" w:themeColor="text1"/>
        </w:rPr>
        <w:t>João Alfredo</w:t>
      </w:r>
      <w:r w:rsidR="00921A24">
        <w:rPr>
          <w:noProof/>
          <w:color w:val="000000" w:themeColor="text1"/>
        </w:rPr>
        <w:t xml:space="preserve"> Teodoro</w:t>
      </w:r>
      <w:r w:rsidR="00A67D59">
        <w:rPr>
          <w:noProof/>
          <w:color w:val="000000" w:themeColor="text1"/>
        </w:rPr>
        <w:t xml:space="preserve">, </w:t>
      </w:r>
      <w:r>
        <w:rPr>
          <w:noProof/>
          <w:color w:val="000000" w:themeColor="text1"/>
        </w:rPr>
        <w:t>Oscar Althausen, Raissa Arantes e Vitória Cristina</w:t>
      </w:r>
      <w:r w:rsidR="00A67D59">
        <w:rPr>
          <w:noProof/>
          <w:color w:val="000000" w:themeColor="text1"/>
        </w:rPr>
        <w:t xml:space="preserve"> Sales de Araújo</w:t>
      </w:r>
      <w:r w:rsidR="00D17796">
        <w:rPr>
          <w:noProof/>
          <w:color w:val="000000" w:themeColor="text1"/>
        </w:rPr>
        <w:t>.</w:t>
      </w:r>
    </w:p>
    <w:p w14:paraId="36E8C9E4" w14:textId="1D21D6A4" w:rsidR="006F5C7E" w:rsidRDefault="00D17796" w:rsidP="003F4E12">
      <w:pPr>
        <w:rPr>
          <w:noProof/>
          <w:color w:val="000000" w:themeColor="text1"/>
        </w:rPr>
      </w:pPr>
      <w:bookmarkStart w:id="6" w:name="_GoBack"/>
      <w:bookmarkEnd w:id="6"/>
      <w:r>
        <w:rPr>
          <w:noProof/>
          <w:color w:val="000000" w:themeColor="text1"/>
        </w:rPr>
        <w:t>A nossa logomarca foi feita visando a modernidade, sem desenhos ou ícones para remeter a simplicidade</w:t>
      </w:r>
      <w:r w:rsidR="00A67D59">
        <w:rPr>
          <w:noProof/>
          <w:color w:val="000000" w:themeColor="text1"/>
        </w:rPr>
        <w:t xml:space="preserve"> de nossa solução</w:t>
      </w:r>
      <w:r>
        <w:rPr>
          <w:noProof/>
          <w:color w:val="000000" w:themeColor="text1"/>
        </w:rPr>
        <w:t>.</w:t>
      </w:r>
    </w:p>
    <w:p w14:paraId="0C8D98B2" w14:textId="77A63A52" w:rsidR="006F5C7E" w:rsidRDefault="006F5C7E" w:rsidP="006F5C7E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0D54428" wp14:editId="4B96EA45">
            <wp:extent cx="4108704" cy="183650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scriptbl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858" cy="18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5326" w14:textId="4EF23571" w:rsidR="006F5C7E" w:rsidRPr="006F5C7E" w:rsidRDefault="006F5C7E" w:rsidP="006F5C7E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ab/>
      </w:r>
      <w:r w:rsidR="00D17796">
        <w:rPr>
          <w:noProof/>
          <w:color w:val="000000" w:themeColor="text1"/>
        </w:rPr>
        <w:t xml:space="preserve">A </w:t>
      </w:r>
      <w:r w:rsidR="00A67D59">
        <w:rPr>
          <w:noProof/>
          <w:color w:val="000000" w:themeColor="text1"/>
        </w:rPr>
        <w:t>união do PharmaSensors foi por motivos acadêmico, visamos ser um grupo de projetos que traz soluções tecnológicas e inovadoras voltadas a área da saúde.</w:t>
      </w:r>
    </w:p>
    <w:p w14:paraId="2975C8DB" w14:textId="77777777" w:rsidR="006F5C7E" w:rsidRDefault="006F5C7E" w:rsidP="003F4E12">
      <w:pPr>
        <w:rPr>
          <w:noProof/>
        </w:rPr>
      </w:pP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7" w:name="_Toc124080447"/>
      <w:r>
        <w:rPr>
          <w:b/>
        </w:rPr>
        <w:t>CONTEXTO</w:t>
      </w:r>
    </w:p>
    <w:p w14:paraId="30146170" w14:textId="3300CF2D" w:rsidR="00CB46E6" w:rsidRDefault="00CB46E6" w:rsidP="001C354A">
      <w:pPr>
        <w:ind w:firstLine="851"/>
        <w:rPr>
          <w:rFonts w:cs="Arial"/>
        </w:rPr>
      </w:pPr>
      <w:r w:rsidRPr="00DC07C6">
        <w:rPr>
          <w:rFonts w:cs="Arial"/>
        </w:rPr>
        <w:t>Desde o início da</w:t>
      </w:r>
      <w:r>
        <w:rPr>
          <w:rFonts w:cs="Arial"/>
        </w:rPr>
        <w:t>s civilizações houve a necessidade de utilizar medicamentos para combater doenças e outros malefícios. O procedimento era realizado a partir de remédios de origem natural, contando com ervas e frutos para o preparo de xaropes e chás. Entretanto, com o aumento populacional e o descobrimento de novos territórios, inúmeras doenças e pestes foram se desenvolvendo e um número significativo de pessoas foram mortas por falta de tratamentos, ou pelo desconhecimento de uma substância para neutralizar os efeitos dessas doenças.</w:t>
      </w:r>
    </w:p>
    <w:p w14:paraId="18EAC2FB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Com o passar dos anos, o crescente desenvolvimento nos âmbitos tecnológico e na </w:t>
      </w:r>
      <w:r w:rsidRPr="002E2E45">
        <w:rPr>
          <w:rFonts w:cs="Arial"/>
        </w:rPr>
        <w:t>área da saúde</w:t>
      </w:r>
      <w:r>
        <w:rPr>
          <w:rFonts w:cs="Arial"/>
        </w:rPr>
        <w:t xml:space="preserve">, possibilitou o conhecimento e desenvolvimento de diversos tipos de fármacos para tratamento de variadas enfermidades e patologias. Um exemplo disso se configurou a partir do descobrimento do DNA nos anos 50, onde </w:t>
      </w:r>
      <w:r>
        <w:rPr>
          <w:rFonts w:cs="Arial"/>
        </w:rPr>
        <w:lastRenderedPageBreak/>
        <w:t xml:space="preserve">a biologia celular começou a progredir e nos permitiu a criação de diversos medicamentos, como vacinas e remédios que podem tratar tuberculose, hepatite, meningite, sarampo, tétano, </w:t>
      </w:r>
      <w:proofErr w:type="spellStart"/>
      <w:r>
        <w:rPr>
          <w:rFonts w:cs="Arial"/>
        </w:rPr>
        <w:t>hpv</w:t>
      </w:r>
      <w:proofErr w:type="spellEnd"/>
      <w:r>
        <w:rPr>
          <w:rFonts w:cs="Arial"/>
        </w:rPr>
        <w:t xml:space="preserve"> entre outras. </w:t>
      </w:r>
    </w:p>
    <w:p w14:paraId="0146E0FE" w14:textId="77777777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 xml:space="preserve">A partir disso, é notória a importância da existência destes fármacos e ademais, da preservação e cuidado com manuseio destes medicamentos, visto que são substâncias instáveis e podem sofrer alterações em suas propriedades químicas se não </w:t>
      </w:r>
      <w:r w:rsidRPr="00562482">
        <w:rPr>
          <w:rFonts w:cs="Arial"/>
        </w:rPr>
        <w:t xml:space="preserve">alocados </w:t>
      </w:r>
      <w:r>
        <w:rPr>
          <w:rFonts w:cs="Arial"/>
        </w:rPr>
        <w:t xml:space="preserve">corretamente, fazendo com que elas percam parcialmente ou </w:t>
      </w:r>
      <w:proofErr w:type="spellStart"/>
      <w:r>
        <w:rPr>
          <w:rFonts w:cs="Arial"/>
        </w:rPr>
        <w:t>ate</w:t>
      </w:r>
      <w:proofErr w:type="spellEnd"/>
      <w:r>
        <w:rPr>
          <w:rFonts w:cs="Arial"/>
        </w:rPr>
        <w:t xml:space="preserve"> completamente seus efeitos desejados.</w:t>
      </w:r>
    </w:p>
    <w:p w14:paraId="17322088" w14:textId="05700921" w:rsidR="00CB46E6" w:rsidRDefault="00CB46E6" w:rsidP="001C354A">
      <w:pPr>
        <w:ind w:firstLine="851"/>
        <w:rPr>
          <w:rFonts w:cs="Arial"/>
        </w:rPr>
      </w:pPr>
      <w:r>
        <w:rPr>
          <w:rFonts w:cs="Arial"/>
        </w:rPr>
        <w:t>No mercado farmacêutico atual, há tecnologias para controle de temperatura de medicamentos, como refrigeradores, ar condicionado e câmaras frias</w:t>
      </w:r>
      <w:r w:rsidR="006F5C7E">
        <w:rPr>
          <w:rFonts w:cs="Arial"/>
        </w:rPr>
        <w:t>.</w:t>
      </w:r>
      <w:r>
        <w:rPr>
          <w:rFonts w:cs="Arial"/>
        </w:rPr>
        <w:t xml:space="preserve"> </w:t>
      </w:r>
      <w:r w:rsidR="006F5C7E">
        <w:rPr>
          <w:rFonts w:cs="Arial"/>
        </w:rPr>
        <w:t>P</w:t>
      </w:r>
      <w:r>
        <w:rPr>
          <w:rFonts w:cs="Arial"/>
        </w:rPr>
        <w:t>orém, a gestão desses equipamentos é feita de forma manual, por meio de termômetros digitais ou analógicos que estão presentes nos locais de resfriamento. Os responsáveis, seja um enfermeiro ou outro funcionário, devem checar a temperatura a cada 8 horas (3 x ao dia) e anotar os resultados em um papel.</w:t>
      </w:r>
    </w:p>
    <w:p w14:paraId="7916B3FB" w14:textId="611A406C" w:rsidR="00CB46E6" w:rsidRPr="00562482" w:rsidRDefault="006F5C7E" w:rsidP="001C354A">
      <w:pPr>
        <w:ind w:firstLine="851"/>
        <w:rPr>
          <w:rFonts w:cs="Arial"/>
        </w:rPr>
      </w:pPr>
      <w:r>
        <w:rPr>
          <w:rFonts w:cs="Arial"/>
        </w:rPr>
        <w:t xml:space="preserve">Esse </w:t>
      </w:r>
      <w:r w:rsidR="00CB46E6" w:rsidRPr="00562482">
        <w:rPr>
          <w:rFonts w:cs="Arial"/>
        </w:rPr>
        <w:t>tipo de gestão pode apresentar</w:t>
      </w:r>
      <w:r>
        <w:rPr>
          <w:rFonts w:cs="Arial"/>
        </w:rPr>
        <w:t xml:space="preserve"> diversas</w:t>
      </w:r>
      <w:r w:rsidR="00CB46E6" w:rsidRPr="00562482">
        <w:rPr>
          <w:rFonts w:cs="Arial"/>
        </w:rPr>
        <w:t xml:space="preserve"> falhas humanas. </w:t>
      </w:r>
      <w:r>
        <w:rPr>
          <w:rFonts w:cs="Arial"/>
        </w:rPr>
        <w:t>A</w:t>
      </w:r>
      <w:r w:rsidR="00CB46E6" w:rsidRPr="00562482">
        <w:rPr>
          <w:rFonts w:cs="Arial"/>
        </w:rPr>
        <w:t xml:space="preserve"> negligência</w:t>
      </w:r>
      <w:r>
        <w:rPr>
          <w:rFonts w:cs="Arial"/>
        </w:rPr>
        <w:t xml:space="preserve"> de </w:t>
      </w:r>
      <w:proofErr w:type="spellStart"/>
      <w:r>
        <w:rPr>
          <w:rFonts w:cs="Arial"/>
        </w:rPr>
        <w:t>profissonais</w:t>
      </w:r>
      <w:proofErr w:type="spellEnd"/>
      <w:r w:rsidR="00CB46E6" w:rsidRPr="00562482">
        <w:rPr>
          <w:rFonts w:cs="Arial"/>
        </w:rPr>
        <w:t xml:space="preserve"> faz </w:t>
      </w:r>
      <w:r w:rsidR="00CB46E6">
        <w:rPr>
          <w:rFonts w:cs="Arial"/>
        </w:rPr>
        <w:t xml:space="preserve">muitas vezes com que as anotações sejam incoerentes ou não verídicas, prejudicando o </w:t>
      </w:r>
      <w:r w:rsidR="00CE6584">
        <w:rPr>
          <w:rFonts w:cs="Arial"/>
        </w:rPr>
        <w:t>desempenho</w:t>
      </w:r>
      <w:r w:rsidR="00CB46E6">
        <w:rPr>
          <w:rFonts w:cs="Arial"/>
        </w:rPr>
        <w:t xml:space="preserve"> final do medicamento (desde seu desempenho </w:t>
      </w:r>
      <w:r>
        <w:rPr>
          <w:rFonts w:cs="Arial"/>
        </w:rPr>
        <w:t>em apenas um</w:t>
      </w:r>
      <w:r w:rsidR="00CB46E6">
        <w:rPr>
          <w:rFonts w:cs="Arial"/>
        </w:rPr>
        <w:t xml:space="preserve"> paciente até </w:t>
      </w:r>
      <w:r>
        <w:rPr>
          <w:rFonts w:cs="Arial"/>
        </w:rPr>
        <w:t>de grupos maiores</w:t>
      </w:r>
      <w:r w:rsidR="00CB46E6">
        <w:rPr>
          <w:rFonts w:cs="Arial"/>
        </w:rPr>
        <w:t>).</w:t>
      </w:r>
    </w:p>
    <w:p w14:paraId="7703A0D3" w14:textId="77777777" w:rsidR="00CB46E6" w:rsidRDefault="00CB46E6" w:rsidP="001C354A">
      <w:pPr>
        <w:ind w:firstLine="851"/>
        <w:rPr>
          <w:rFonts w:cs="Arial"/>
        </w:rPr>
      </w:pPr>
      <w:r w:rsidRPr="002E2E45">
        <w:rPr>
          <w:rFonts w:cs="Arial"/>
        </w:rPr>
        <w:t>Visando reduzir tais problemas, surge a necessida</w:t>
      </w:r>
      <w:r>
        <w:rPr>
          <w:rFonts w:cs="Arial"/>
        </w:rPr>
        <w:t>de de estratégias para gestão rigorosa da temperatura destes medicamentos e insumos</w:t>
      </w:r>
      <w:r w:rsidRPr="002E2E45">
        <w:rPr>
          <w:rFonts w:cs="Arial"/>
        </w:rPr>
        <w:t>.</w:t>
      </w:r>
    </w:p>
    <w:p w14:paraId="613DB1D1" w14:textId="77777777" w:rsidR="00CB46E6" w:rsidRPr="002E2E45" w:rsidRDefault="00CB46E6" w:rsidP="001C354A">
      <w:pPr>
        <w:ind w:firstLine="851"/>
        <w:rPr>
          <w:rFonts w:cs="Arial"/>
        </w:rPr>
      </w:pPr>
      <w:r>
        <w:rPr>
          <w:rFonts w:cs="Arial"/>
        </w:rPr>
        <w:t>Sendo assim, e</w:t>
      </w:r>
      <w:r w:rsidRPr="00DC07C6">
        <w:rPr>
          <w:rFonts w:cs="Arial"/>
        </w:rPr>
        <w:t xml:space="preserve">ste documento se destina à proposta de criação e implementação de um sistema automatizado, com o objetivo </w:t>
      </w:r>
      <w:r>
        <w:rPr>
          <w:rFonts w:cs="Arial"/>
        </w:rPr>
        <w:t>controlar e efetuar monitoramento em tempo real de substâncias e medicamentos, a fim de reduzir a quantidade de medicamentos perdidos e danificados pela má gestão e oferecendo um recurso confiável e assertivo.</w:t>
      </w:r>
    </w:p>
    <w:p w14:paraId="16DB7FD0" w14:textId="77777777" w:rsidR="00CB46E6" w:rsidRDefault="00CB46E6" w:rsidP="001C354A">
      <w:pPr>
        <w:ind w:firstLine="851"/>
        <w:rPr>
          <w:rFonts w:cs="Arial"/>
        </w:rPr>
      </w:pPr>
    </w:p>
    <w:p w14:paraId="19E27546" w14:textId="4A958854" w:rsidR="003F4E12" w:rsidRPr="00192CAB" w:rsidRDefault="00084588" w:rsidP="003F4E12">
      <w:pPr>
        <w:pStyle w:val="Ttulo2"/>
        <w:rPr>
          <w:b/>
        </w:rPr>
      </w:pPr>
      <w:r w:rsidRPr="00084588">
        <w:rPr>
          <w:b/>
        </w:rPr>
        <w:t>Problema / justificativa do projeto</w:t>
      </w:r>
    </w:p>
    <w:p w14:paraId="0BA11386" w14:textId="60B7FD8E" w:rsidR="009673D5" w:rsidRDefault="00CB46E6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De acordo com o SUS (Sistema Único de Saúde) são gastos por ano cerca de R$ 7,1 bilhões </w:t>
      </w:r>
      <w:r w:rsidR="009673D5">
        <w:rPr>
          <w:rFonts w:cs="Arial"/>
          <w:szCs w:val="28"/>
        </w:rPr>
        <w:t>na</w:t>
      </w:r>
      <w:r w:rsidRPr="00E17C34">
        <w:rPr>
          <w:rFonts w:cs="Arial"/>
          <w:szCs w:val="28"/>
        </w:rPr>
        <w:t xml:space="preserve"> compra de medicamentos</w:t>
      </w:r>
      <w:r w:rsidR="009673D5">
        <w:rPr>
          <w:rFonts w:cs="Arial"/>
          <w:szCs w:val="28"/>
        </w:rPr>
        <w:t xml:space="preserve"> de alto custo para doenças crônicas. </w:t>
      </w:r>
      <w:r w:rsidRPr="00E17C34">
        <w:rPr>
          <w:rFonts w:cs="Arial"/>
          <w:szCs w:val="28"/>
        </w:rPr>
        <w:t>Um relatório inédito da Controladoria-Geral da União (CGU), concluído em abril</w:t>
      </w:r>
      <w:r>
        <w:rPr>
          <w:rFonts w:cs="Arial"/>
          <w:szCs w:val="28"/>
        </w:rPr>
        <w:t xml:space="preserve"> de 2018</w:t>
      </w:r>
      <w:r w:rsidRPr="00E17C34">
        <w:rPr>
          <w:rFonts w:cs="Arial"/>
          <w:szCs w:val="28"/>
        </w:rPr>
        <w:t>, mostr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que 11 Estados e o Distrito Federal jogaram remédios fora em 2014 e </w:t>
      </w:r>
      <w:r w:rsidRPr="00E17C34">
        <w:rPr>
          <w:rFonts w:cs="Arial"/>
          <w:szCs w:val="28"/>
        </w:rPr>
        <w:lastRenderedPageBreak/>
        <w:t>2015</w:t>
      </w:r>
      <w:r w:rsidR="009673D5">
        <w:rPr>
          <w:rFonts w:cs="Arial"/>
          <w:szCs w:val="28"/>
        </w:rPr>
        <w:t>,</w:t>
      </w:r>
      <w:r w:rsidRPr="00E17C34">
        <w:rPr>
          <w:rFonts w:cs="Arial"/>
          <w:szCs w:val="28"/>
        </w:rPr>
        <w:t xml:space="preserve"> causa</w:t>
      </w:r>
      <w:r w:rsidR="009673D5">
        <w:rPr>
          <w:rFonts w:cs="Arial"/>
          <w:szCs w:val="28"/>
        </w:rPr>
        <w:t>ndo um des</w:t>
      </w:r>
      <w:r w:rsidRPr="00E17C34">
        <w:rPr>
          <w:rFonts w:cs="Arial"/>
          <w:szCs w:val="28"/>
        </w:rPr>
        <w:t>perdício que cheg</w:t>
      </w:r>
      <w:r w:rsidR="009673D5">
        <w:rPr>
          <w:rFonts w:cs="Arial"/>
          <w:szCs w:val="28"/>
        </w:rPr>
        <w:t>ou</w:t>
      </w:r>
      <w:r w:rsidRPr="00E17C34">
        <w:rPr>
          <w:rFonts w:cs="Arial"/>
          <w:szCs w:val="28"/>
        </w:rPr>
        <w:t xml:space="preserve"> a 16 milhões</w:t>
      </w:r>
      <w:r w:rsidR="009673D5">
        <w:rPr>
          <w:rFonts w:cs="Arial"/>
          <w:szCs w:val="28"/>
        </w:rPr>
        <w:t xml:space="preserve"> de reais. Os motivos apresentados foram medicamentos vencidos pela armazenagem incorreta.</w:t>
      </w:r>
    </w:p>
    <w:p w14:paraId="0D87178A" w14:textId="035D16F8" w:rsidR="009673D5" w:rsidRDefault="009673D5" w:rsidP="009673D5">
      <w:pPr>
        <w:ind w:firstLine="851"/>
        <w:rPr>
          <w:rFonts w:cs="Arial"/>
          <w:szCs w:val="28"/>
        </w:rPr>
      </w:pPr>
      <w:r>
        <w:rPr>
          <w:rFonts w:cs="Arial"/>
          <w:szCs w:val="28"/>
        </w:rPr>
        <w:t xml:space="preserve">Adentrando o problema, foi descoberto que farmácias comerciais e hospitalares, mantém um relatório mensal para o controle de temperatura </w:t>
      </w:r>
      <w:r w:rsidR="00CE6584">
        <w:rPr>
          <w:rFonts w:cs="Arial"/>
          <w:szCs w:val="28"/>
        </w:rPr>
        <w:t xml:space="preserve">das estocagens. Esse relatório seria apenas um papel preso a geladeira onde funcionários averiguam a temperatura registrada no termômetro e os registram. Tal maneira não impede fraudes no sistema, já que muitos dos responsáveis pela tarefa não a executam na hora determinada ou a fazem de maneira duvidosa. </w:t>
      </w:r>
    </w:p>
    <w:p w14:paraId="2D5325A3" w14:textId="01554F32" w:rsidR="00CB46E6" w:rsidRDefault="00CB46E6" w:rsidP="009673D5">
      <w:pPr>
        <w:ind w:firstLine="851"/>
        <w:rPr>
          <w:rFonts w:cs="Arial"/>
          <w:szCs w:val="28"/>
        </w:rPr>
      </w:pPr>
    </w:p>
    <w:p w14:paraId="35EA34EA" w14:textId="77777777" w:rsidR="003F4E12" w:rsidRDefault="003F4E12" w:rsidP="003712CA"/>
    <w:p w14:paraId="5854AA91" w14:textId="487AB5BC" w:rsidR="009673D5" w:rsidRPr="009673D5" w:rsidRDefault="00CE6EFB" w:rsidP="009673D5">
      <w:pPr>
        <w:pStyle w:val="Ttulo2"/>
        <w:rPr>
          <w:b/>
        </w:rPr>
      </w:pPr>
      <w:bookmarkStart w:id="8" w:name="_Toc512519591"/>
      <w:r w:rsidRPr="00192CAB">
        <w:rPr>
          <w:b/>
        </w:rPr>
        <w:t>objetivo da solução</w:t>
      </w:r>
      <w:bookmarkEnd w:id="8"/>
    </w:p>
    <w:p w14:paraId="67DB9AD9" w14:textId="4120E2CB" w:rsidR="009673D5" w:rsidRPr="00E17C34" w:rsidRDefault="009673D5" w:rsidP="009673D5">
      <w:pPr>
        <w:ind w:firstLine="851"/>
        <w:rPr>
          <w:rFonts w:cs="Arial"/>
          <w:szCs w:val="28"/>
        </w:rPr>
      </w:pPr>
      <w:r w:rsidRPr="00E17C34">
        <w:rPr>
          <w:rFonts w:cs="Arial"/>
          <w:szCs w:val="28"/>
        </w:rPr>
        <w:t xml:space="preserve">Nossa solução pretende que toda a gestão seja feita por um sistema informatizado, </w:t>
      </w:r>
      <w:r w:rsidR="00CE6584">
        <w:rPr>
          <w:rFonts w:cs="Arial"/>
          <w:szCs w:val="28"/>
        </w:rPr>
        <w:t>que capturaria</w:t>
      </w:r>
      <w:r>
        <w:rPr>
          <w:rFonts w:cs="Arial"/>
          <w:szCs w:val="28"/>
        </w:rPr>
        <w:t xml:space="preserve"> automaticamente</w:t>
      </w:r>
      <w:r w:rsidRPr="00E17C34">
        <w:rPr>
          <w:rFonts w:cs="Arial"/>
          <w:szCs w:val="28"/>
        </w:rPr>
        <w:t xml:space="preserve"> </w:t>
      </w:r>
      <w:r w:rsidR="00CE6584">
        <w:rPr>
          <w:rFonts w:cs="Arial"/>
          <w:szCs w:val="28"/>
        </w:rPr>
        <w:t xml:space="preserve">os </w:t>
      </w:r>
      <w:r w:rsidRPr="00E17C34">
        <w:rPr>
          <w:rFonts w:cs="Arial"/>
          <w:szCs w:val="28"/>
        </w:rPr>
        <w:t>dados referente</w:t>
      </w:r>
      <w:r w:rsidR="00CE6584">
        <w:rPr>
          <w:rFonts w:cs="Arial"/>
          <w:szCs w:val="28"/>
        </w:rPr>
        <w:t>s</w:t>
      </w:r>
      <w:r w:rsidRPr="00E17C34">
        <w:rPr>
          <w:rFonts w:cs="Arial"/>
          <w:szCs w:val="28"/>
        </w:rPr>
        <w:t xml:space="preserve"> a temperatura e umidade </w:t>
      </w:r>
      <w:r w:rsidR="00CE6584">
        <w:rPr>
          <w:rFonts w:cs="Arial"/>
          <w:szCs w:val="28"/>
        </w:rPr>
        <w:t xml:space="preserve">da geladeira de estocagem, analisaria se ambos estão de acordo com os </w:t>
      </w:r>
      <w:proofErr w:type="spellStart"/>
      <w:r w:rsidR="00CE6584">
        <w:rPr>
          <w:rFonts w:cs="Arial"/>
          <w:szCs w:val="28"/>
        </w:rPr>
        <w:t>pré</w:t>
      </w:r>
      <w:proofErr w:type="spellEnd"/>
      <w:r w:rsidR="00CE6584">
        <w:rPr>
          <w:rFonts w:cs="Arial"/>
          <w:szCs w:val="28"/>
        </w:rPr>
        <w:t xml:space="preserve"> determinados para o tipo de medicamento específico que se encontra </w:t>
      </w:r>
      <w:proofErr w:type="spellStart"/>
      <w:r w:rsidR="00CE6584">
        <w:rPr>
          <w:rFonts w:cs="Arial"/>
          <w:szCs w:val="28"/>
        </w:rPr>
        <w:t>acondicionado,e</w:t>
      </w:r>
      <w:proofErr w:type="spellEnd"/>
      <w:r w:rsidR="00CE6584">
        <w:rPr>
          <w:rFonts w:cs="Arial"/>
          <w:szCs w:val="28"/>
        </w:rPr>
        <w:t>, em caso de ambiguidades (como temperaturas fora das esperadas), alertaria os responsáveis. Deste modo, a segurança e confiabilidade seriam maiores e mais eficazes.</w:t>
      </w:r>
    </w:p>
    <w:p w14:paraId="662E6477" w14:textId="25A951BA" w:rsidR="003F4E12" w:rsidRDefault="003F4E12" w:rsidP="00C877C9">
      <w:pPr>
        <w:jc w:val="left"/>
        <w:rPr>
          <w:rFonts w:cs="Arial"/>
        </w:rPr>
      </w:pPr>
    </w:p>
    <w:p w14:paraId="6BB10716" w14:textId="0169D1E1" w:rsidR="00CE6584" w:rsidRDefault="00CE6584" w:rsidP="00C877C9">
      <w:pPr>
        <w:jc w:val="left"/>
        <w:rPr>
          <w:rFonts w:cs="Arial"/>
        </w:rPr>
      </w:pPr>
    </w:p>
    <w:p w14:paraId="53A55404" w14:textId="37AE2D89" w:rsidR="00CE6584" w:rsidRDefault="00CE6584" w:rsidP="00C877C9">
      <w:pPr>
        <w:jc w:val="left"/>
        <w:rPr>
          <w:rFonts w:cs="Arial"/>
        </w:rPr>
      </w:pPr>
    </w:p>
    <w:p w14:paraId="3015A136" w14:textId="00E98BEA" w:rsidR="00CE6584" w:rsidRDefault="00CE6584" w:rsidP="00C877C9">
      <w:pPr>
        <w:jc w:val="left"/>
        <w:rPr>
          <w:rFonts w:cs="Arial"/>
        </w:rPr>
      </w:pPr>
    </w:p>
    <w:p w14:paraId="1AA939F8" w14:textId="6645DF61" w:rsidR="00CE6584" w:rsidRDefault="00CE6584" w:rsidP="00C877C9">
      <w:pPr>
        <w:jc w:val="left"/>
        <w:rPr>
          <w:rFonts w:cs="Arial"/>
        </w:rPr>
      </w:pPr>
    </w:p>
    <w:p w14:paraId="2197815A" w14:textId="08DFE3CD" w:rsidR="00CE6584" w:rsidRDefault="00CE6584" w:rsidP="00C877C9">
      <w:pPr>
        <w:jc w:val="left"/>
        <w:rPr>
          <w:rFonts w:cs="Arial"/>
        </w:rPr>
      </w:pPr>
    </w:p>
    <w:p w14:paraId="1032EB58" w14:textId="4C25990E" w:rsidR="00CE6584" w:rsidRDefault="00CE6584" w:rsidP="00C877C9">
      <w:pPr>
        <w:jc w:val="left"/>
        <w:rPr>
          <w:rFonts w:cs="Arial"/>
        </w:rPr>
      </w:pPr>
    </w:p>
    <w:p w14:paraId="596D9569" w14:textId="1D816FBB" w:rsidR="00CE6584" w:rsidRDefault="00CE6584" w:rsidP="00C877C9">
      <w:pPr>
        <w:jc w:val="left"/>
        <w:rPr>
          <w:rFonts w:cs="Arial"/>
        </w:rPr>
      </w:pPr>
    </w:p>
    <w:p w14:paraId="09A8109C" w14:textId="2F640D02" w:rsidR="00CE6584" w:rsidRDefault="00CE6584" w:rsidP="00C877C9">
      <w:pPr>
        <w:jc w:val="left"/>
        <w:rPr>
          <w:rFonts w:cs="Arial"/>
        </w:rPr>
      </w:pPr>
    </w:p>
    <w:p w14:paraId="2C53CC16" w14:textId="77777777" w:rsidR="00CE6584" w:rsidRPr="00C877C9" w:rsidRDefault="00CE6584" w:rsidP="00C877C9">
      <w:pPr>
        <w:jc w:val="left"/>
        <w:rPr>
          <w:rFonts w:cs="Arial"/>
        </w:rPr>
      </w:pP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9" w:name="_Toc512519592"/>
      <w:r w:rsidRPr="00192CAB">
        <w:rPr>
          <w:b/>
        </w:rPr>
        <w:lastRenderedPageBreak/>
        <w:t>diagrama da solução</w:t>
      </w:r>
      <w:bookmarkEnd w:id="9"/>
    </w:p>
    <w:p w14:paraId="1BE51EE4" w14:textId="2A70F3BC" w:rsidR="003F4E12" w:rsidRDefault="008B12A0" w:rsidP="003F4E12">
      <w:r>
        <w:t>O d</w:t>
      </w:r>
      <w:r w:rsidR="00283092">
        <w:t>iagrama</w:t>
      </w:r>
      <w:r w:rsidR="00CE6EFB" w:rsidRPr="00CE6EFB">
        <w:t xml:space="preserve"> d</w:t>
      </w:r>
      <w:r>
        <w:t>e</w:t>
      </w:r>
      <w:r w:rsidR="00CE6EFB" w:rsidRPr="00CE6EFB">
        <w:t xml:space="preserve"> solução </w:t>
      </w:r>
      <w:r>
        <w:t xml:space="preserve">a seguir descreve a visão </w:t>
      </w:r>
      <w:r w:rsidR="00A67D59">
        <w:t>do cliente em relação ao nosso sistema</w:t>
      </w:r>
      <w:r w:rsidR="003F4E12">
        <w:t>.</w:t>
      </w:r>
    </w:p>
    <w:p w14:paraId="4A433A07" w14:textId="10160A5E" w:rsidR="00A67D59" w:rsidRDefault="00A67D59" w:rsidP="003F4E12"/>
    <w:p w14:paraId="38987A3C" w14:textId="77777777" w:rsidR="00A67D59" w:rsidRDefault="00A67D59" w:rsidP="003F4E12"/>
    <w:p w14:paraId="5943580A" w14:textId="77777777" w:rsidR="003F4E12" w:rsidRDefault="003F4E12" w:rsidP="003F4E12"/>
    <w:bookmarkEnd w:id="7"/>
    <w:p w14:paraId="43B02ED4" w14:textId="3CF90612" w:rsidR="00F85BA9" w:rsidRDefault="00F85BA9" w:rsidP="00F85BA9"/>
    <w:p w14:paraId="3E5103D1" w14:textId="77777777" w:rsidR="00224A26" w:rsidRDefault="00224A26" w:rsidP="00F85BA9"/>
    <w:p w14:paraId="01BE2EF3" w14:textId="77777777" w:rsidR="00F85BA9" w:rsidRDefault="00F85BA9" w:rsidP="00F85BA9"/>
    <w:p w14:paraId="5C91FC11" w14:textId="77777777" w:rsidR="00F85BA9" w:rsidRDefault="00F85BA9" w:rsidP="00F85BA9"/>
    <w:p w14:paraId="32071A0A" w14:textId="77777777" w:rsidR="00F85BA9" w:rsidRDefault="00F85BA9" w:rsidP="00F85BA9"/>
    <w:p w14:paraId="7CB82DF8" w14:textId="77777777" w:rsidR="00F85BA9" w:rsidRDefault="00F85BA9" w:rsidP="00F85BA9"/>
    <w:p w14:paraId="68140456" w14:textId="77777777" w:rsidR="00F85BA9" w:rsidRDefault="00F85BA9" w:rsidP="00F85BA9"/>
    <w:p w14:paraId="4311028C" w14:textId="77777777" w:rsidR="00F85BA9" w:rsidRDefault="00F85BA9" w:rsidP="00F85BA9"/>
    <w:p w14:paraId="30765DEF" w14:textId="77777777" w:rsidR="00F85BA9" w:rsidRDefault="00F85BA9" w:rsidP="00F85BA9"/>
    <w:p w14:paraId="05CAE7E7" w14:textId="77777777" w:rsidR="00F85BA9" w:rsidRDefault="00F85BA9" w:rsidP="00F85BA9"/>
    <w:p w14:paraId="32244C43" w14:textId="77777777" w:rsidR="00F85BA9" w:rsidRDefault="00F85BA9" w:rsidP="00F85BA9"/>
    <w:p w14:paraId="361A7EEB" w14:textId="77777777" w:rsidR="00F85BA9" w:rsidRDefault="00F85BA9" w:rsidP="00F85BA9"/>
    <w:p w14:paraId="2A56FF1E" w14:textId="77777777" w:rsidR="00F85BA9" w:rsidRDefault="00F85BA9" w:rsidP="00F85BA9"/>
    <w:p w14:paraId="3B5127C4" w14:textId="77777777" w:rsidR="00F85BA9" w:rsidRDefault="00F85BA9" w:rsidP="00F85BA9"/>
    <w:p w14:paraId="53244E41" w14:textId="77777777" w:rsidR="00F85BA9" w:rsidRDefault="00F85BA9" w:rsidP="00F85BA9"/>
    <w:p w14:paraId="149D83C3" w14:textId="77777777" w:rsidR="00F85BA9" w:rsidRDefault="00F85BA9" w:rsidP="00F85BA9"/>
    <w:p w14:paraId="6B706D0F" w14:textId="77777777" w:rsidR="00F85BA9" w:rsidRDefault="00F85BA9" w:rsidP="00F85BA9"/>
    <w:p w14:paraId="04846CC8" w14:textId="77777777" w:rsidR="00F85BA9" w:rsidRDefault="00F85BA9" w:rsidP="00F85BA9"/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0" w:name="_Toc512519593"/>
      <w:r>
        <w:lastRenderedPageBreak/>
        <w:t>PLANEJAMENTO DO PROJETO</w:t>
      </w:r>
      <w:bookmarkEnd w:id="10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1" w:name="_Toc512519594"/>
      <w:r w:rsidRPr="00192CAB">
        <w:rPr>
          <w:b/>
        </w:rPr>
        <w:t>Definição da Equipe do projeto</w:t>
      </w:r>
      <w:bookmarkEnd w:id="11"/>
      <w:r w:rsidR="00A10A2D" w:rsidRPr="00192CAB">
        <w:rPr>
          <w:b/>
        </w:rPr>
        <w:t xml:space="preserve"> </w:t>
      </w:r>
    </w:p>
    <w:p w14:paraId="23E100A8" w14:textId="77777777" w:rsidR="00124F5F" w:rsidRPr="00124F5F" w:rsidRDefault="00370E34" w:rsidP="00124F5F">
      <w:r w:rsidRPr="004B1208">
        <w:tab/>
      </w:r>
      <w:r w:rsidR="00124F5F" w:rsidRPr="00124F5F">
        <w:t>Descrever a equipe e seus papéis no projeto</w:t>
      </w:r>
      <w:r w:rsidR="00124F5F">
        <w:t xml:space="preserve">, mencionar os papéis de acordo com a metodologia ágil adotada. Ex. Scrum Master, </w:t>
      </w:r>
      <w:proofErr w:type="spellStart"/>
      <w:r w:rsidR="00124F5F">
        <w:t>Product</w:t>
      </w:r>
      <w:proofErr w:type="spellEnd"/>
      <w:r w:rsidR="00124F5F">
        <w:t xml:space="preserve"> </w:t>
      </w:r>
      <w:proofErr w:type="spellStart"/>
      <w:r w:rsidR="00124F5F">
        <w:t>Owner</w:t>
      </w:r>
      <w:proofErr w:type="spellEnd"/>
      <w:r w:rsidR="00124F5F">
        <w:t>, Time de Desenvolvimento, etc. Deixar claro quem fez o quê no projeto, um integrante pode ter mais de um papel no projeto.</w:t>
      </w:r>
    </w:p>
    <w:p w14:paraId="09E2F69D" w14:textId="77777777" w:rsidR="00370E34" w:rsidRDefault="00370E34" w:rsidP="00151454">
      <w:r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2" w:name="_Toc512519595"/>
      <w:r w:rsidRPr="00192CAB">
        <w:rPr>
          <w:b/>
        </w:rPr>
        <w:t>PROCESSO E FERRAMENTA DE GESTÃO DE PROJETOS</w:t>
      </w:r>
      <w:bookmarkEnd w:id="12"/>
      <w:r w:rsidRPr="00192CAB">
        <w:rPr>
          <w:b/>
        </w:rPr>
        <w:t xml:space="preserve"> </w:t>
      </w:r>
    </w:p>
    <w:p w14:paraId="36D8D2B1" w14:textId="77777777" w:rsidR="00370E34" w:rsidRDefault="00EB4A20" w:rsidP="00EB4A20"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3" w:name="_Toc512519596"/>
      <w:r w:rsidRPr="00192CAB">
        <w:rPr>
          <w:b/>
        </w:rPr>
        <w:t>Gestão dos Riscos do Projeto</w:t>
      </w:r>
      <w:bookmarkEnd w:id="13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1330C020" w:rsidR="00EB4A20" w:rsidRPr="00192CAB" w:rsidRDefault="005D1AEE" w:rsidP="00EB4A20">
      <w:pPr>
        <w:pStyle w:val="Ttulo2"/>
        <w:rPr>
          <w:b/>
        </w:rPr>
      </w:pPr>
      <w:bookmarkStart w:id="14" w:name="_Toc512519597"/>
      <w:r>
        <w:rPr>
          <w:b/>
        </w:rPr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4"/>
      <w:r w:rsidR="00EB4A20" w:rsidRPr="00192CAB">
        <w:rPr>
          <w:b/>
        </w:rPr>
        <w:t xml:space="preserve"> </w:t>
      </w:r>
    </w:p>
    <w:p w14:paraId="09D80282" w14:textId="731C5CF7" w:rsidR="00EB4A20" w:rsidRDefault="00EB4A20" w:rsidP="00EB4A20">
      <w:r w:rsidRPr="004B1208">
        <w:tab/>
      </w:r>
      <w:r w:rsidR="002D45C8" w:rsidRPr="002D45C8">
        <w:t xml:space="preserve">Apresentar o </w:t>
      </w:r>
      <w:proofErr w:type="spellStart"/>
      <w:r w:rsidR="002D45C8" w:rsidRPr="002D45C8">
        <w:t>Product</w:t>
      </w:r>
      <w:proofErr w:type="spellEnd"/>
      <w:r w:rsidR="002D45C8" w:rsidRPr="002D45C8">
        <w:t xml:space="preserve"> Backlog </w:t>
      </w:r>
      <w:r w:rsidR="00397739">
        <w:t xml:space="preserve">e </w:t>
      </w:r>
      <w:r w:rsidR="00397739" w:rsidRPr="002D45C8">
        <w:t xml:space="preserve">a lista dos requisitos, </w:t>
      </w:r>
      <w:r w:rsidR="005D1AEE">
        <w:t xml:space="preserve">com </w:t>
      </w:r>
      <w:r w:rsidR="00397739" w:rsidRPr="002D45C8">
        <w:t>a classificação</w:t>
      </w:r>
      <w:r w:rsidR="005D1AEE">
        <w:t xml:space="preserve"> de prioridade.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5" w:name="_Toc512519598"/>
      <w:r w:rsidRPr="00192CAB">
        <w:rPr>
          <w:b/>
        </w:rPr>
        <w:t>Sprints / sprint backlog</w:t>
      </w:r>
      <w:bookmarkEnd w:id="15"/>
      <w:r w:rsidRPr="00192CAB">
        <w:rPr>
          <w:b/>
        </w:rPr>
        <w:t xml:space="preserve"> </w:t>
      </w:r>
    </w:p>
    <w:p w14:paraId="0291C467" w14:textId="77777777" w:rsidR="000C7251" w:rsidRDefault="000C7251" w:rsidP="000C7251">
      <w:r w:rsidRPr="004B1208">
        <w:tab/>
      </w:r>
      <w:r w:rsidRPr="000C7251">
        <w:t xml:space="preserve">Apresentar o(s) Sprint Backlog(s) – O que do </w:t>
      </w:r>
      <w:proofErr w:type="spellStart"/>
      <w:r w:rsidRPr="000C7251">
        <w:t>Product</w:t>
      </w:r>
      <w:proofErr w:type="spellEnd"/>
      <w:r w:rsidRPr="000C7251">
        <w:t xml:space="preserve">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10"/>
          <w:headerReference w:type="default" r:id="rId11"/>
          <w:footerReference w:type="even" r:id="rId12"/>
          <w:headerReference w:type="first" r:id="rId1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253515" w:rsidP="00F85BA9">
      <w:pPr>
        <w:pStyle w:val="FolhadeRostodosCaptulos"/>
        <w:jc w:val="center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6" w:name="_Toc512519599"/>
      <w:r>
        <w:rPr>
          <w:color w:val="000000"/>
        </w:rPr>
        <w:lastRenderedPageBreak/>
        <w:t>desenvolvimento do projeto</w:t>
      </w:r>
      <w:bookmarkEnd w:id="16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7" w:name="_Toc512519600"/>
      <w:r w:rsidRPr="00192CAB">
        <w:rPr>
          <w:b/>
        </w:rPr>
        <w:t>Solução Técnica – Aquisição de dados via Arduino</w:t>
      </w:r>
      <w:bookmarkEnd w:id="17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8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19" w:name="_Toc512519601"/>
      <w:r w:rsidRPr="00192CAB">
        <w:rPr>
          <w:b/>
        </w:rPr>
        <w:t>Solução Técnica - Aplicação</w:t>
      </w:r>
      <w:bookmarkEnd w:id="19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0" w:name="_Toc512519602"/>
      <w:r w:rsidRPr="00192CAB">
        <w:rPr>
          <w:b/>
        </w:rPr>
        <w:t>Banco de Dados</w:t>
      </w:r>
      <w:bookmarkEnd w:id="20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1" w:name="_Toc512519603"/>
      <w:r w:rsidRPr="00192CAB">
        <w:rPr>
          <w:b/>
        </w:rPr>
        <w:t>Protótipo das telas, lógica e usabilidade</w:t>
      </w:r>
      <w:bookmarkEnd w:id="21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2" w:name="_Toc512519604"/>
      <w:r w:rsidRPr="00192CAB">
        <w:rPr>
          <w:b/>
        </w:rPr>
        <w:t>Testes</w:t>
      </w:r>
      <w:bookmarkEnd w:id="22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8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3" w:name="_Toc512519605"/>
      <w:r>
        <w:lastRenderedPageBreak/>
        <w:t>implantação do projeto</w:t>
      </w:r>
      <w:bookmarkEnd w:id="23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4" w:name="_Toc512519606"/>
      <w:r w:rsidRPr="00192CAB">
        <w:rPr>
          <w:b/>
        </w:rPr>
        <w:t>Manual de Instalação da solução</w:t>
      </w:r>
      <w:bookmarkEnd w:id="24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5" w:name="_Toc512519607"/>
      <w:r w:rsidRPr="00192CAB">
        <w:rPr>
          <w:b/>
        </w:rPr>
        <w:t>Processo de Atendimento e Suporte</w:t>
      </w:r>
      <w:bookmarkEnd w:id="25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253515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6" w:name="_Ref125307146"/>
      <w:bookmarkStart w:id="27" w:name="_Toc125374527"/>
      <w:bookmarkStart w:id="28" w:name="_Toc156754424"/>
      <w:bookmarkStart w:id="29" w:name="_Toc512519608"/>
      <w:r>
        <w:lastRenderedPageBreak/>
        <w:t>CONCLUSÕES</w:t>
      </w:r>
      <w:bookmarkEnd w:id="26"/>
      <w:bookmarkEnd w:id="27"/>
      <w:bookmarkEnd w:id="28"/>
      <w:bookmarkEnd w:id="29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0" w:name="_Toc512519609"/>
      <w:r w:rsidRPr="00192CAB">
        <w:rPr>
          <w:b/>
        </w:rPr>
        <w:t>resultados</w:t>
      </w:r>
      <w:bookmarkEnd w:id="30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1" w:name="_Toc512519610"/>
      <w:r w:rsidRPr="00192CAB">
        <w:rPr>
          <w:b/>
        </w:rPr>
        <w:t>Processo de aprendizado com o projeto</w:t>
      </w:r>
      <w:bookmarkEnd w:id="31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2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2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3" w:name="_Toc124080469"/>
      <w:bookmarkStart w:id="34" w:name="_Toc125201972"/>
      <w:bookmarkStart w:id="35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24"/>
          <w:headerReference w:type="default" r:id="rId25"/>
          <w:footerReference w:type="default" r:id="rId26"/>
          <w:headerReference w:type="first" r:id="rId27"/>
          <w:footerReference w:type="first" r:id="rId28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6" w:name="_Toc156754425"/>
      <w:bookmarkStart w:id="37" w:name="_Toc512519612"/>
      <w:r w:rsidRPr="00B55442">
        <w:lastRenderedPageBreak/>
        <w:t>ReferÊncias</w:t>
      </w:r>
      <w:bookmarkEnd w:id="33"/>
      <w:bookmarkEnd w:id="34"/>
      <w:bookmarkEnd w:id="35"/>
      <w:bookmarkEnd w:id="36"/>
      <w:bookmarkEnd w:id="37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29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30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31"/>
      <w:footerReference w:type="default" r:id="rId32"/>
      <w:headerReference w:type="first" r:id="rId33"/>
      <w:footerReference w:type="first" r:id="rId34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76D4CD" w14:textId="77777777" w:rsidR="007B0BFC" w:rsidRDefault="007B0BFC">
      <w:r>
        <w:separator/>
      </w:r>
    </w:p>
    <w:p w14:paraId="73CE6C46" w14:textId="77777777" w:rsidR="007B0BFC" w:rsidRDefault="007B0BFC"/>
    <w:p w14:paraId="511CB549" w14:textId="77777777" w:rsidR="007B0BFC" w:rsidRDefault="007B0BFC"/>
    <w:p w14:paraId="55639519" w14:textId="77777777" w:rsidR="007B0BFC" w:rsidRDefault="007B0BFC"/>
  </w:endnote>
  <w:endnote w:type="continuationSeparator" w:id="0">
    <w:p w14:paraId="2445A9E5" w14:textId="77777777" w:rsidR="007B0BFC" w:rsidRDefault="007B0BFC">
      <w:r>
        <w:continuationSeparator/>
      </w:r>
    </w:p>
    <w:p w14:paraId="1F938EC2" w14:textId="77777777" w:rsidR="007B0BFC" w:rsidRDefault="007B0BFC"/>
    <w:p w14:paraId="7AD876C6" w14:textId="77777777" w:rsidR="007B0BFC" w:rsidRDefault="007B0BFC"/>
    <w:p w14:paraId="5D518303" w14:textId="77777777" w:rsidR="007B0BFC" w:rsidRDefault="007B0B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585D6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E5CF1" w14:textId="77777777" w:rsidR="00555AE7" w:rsidRDefault="00555AE7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02F3AB" w14:textId="77777777" w:rsidR="00555AE7" w:rsidRDefault="00555A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AD817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ACDD6" w14:textId="77777777" w:rsidR="00555AE7" w:rsidRDefault="00555AE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A65DA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4DEE5" w14:textId="77777777" w:rsidR="00555AE7" w:rsidRDefault="00555AE7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D4F5B" w14:textId="77777777" w:rsidR="00555AE7" w:rsidRDefault="00555AE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39474" w14:textId="77777777" w:rsidR="00555AE7" w:rsidRDefault="00555AE7" w:rsidP="00317E2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DB77C" w14:textId="77777777" w:rsidR="007B0BFC" w:rsidRDefault="007B0BFC">
      <w:r>
        <w:separator/>
      </w:r>
    </w:p>
    <w:p w14:paraId="6EC4BAFA" w14:textId="77777777" w:rsidR="007B0BFC" w:rsidRDefault="007B0BFC"/>
    <w:p w14:paraId="0C460C19" w14:textId="77777777" w:rsidR="007B0BFC" w:rsidRDefault="007B0BFC"/>
    <w:p w14:paraId="764AD78C" w14:textId="77777777" w:rsidR="007B0BFC" w:rsidRDefault="007B0BFC"/>
  </w:footnote>
  <w:footnote w:type="continuationSeparator" w:id="0">
    <w:p w14:paraId="09C2F12F" w14:textId="77777777" w:rsidR="007B0BFC" w:rsidRDefault="007B0BFC">
      <w:r>
        <w:continuationSeparator/>
      </w:r>
    </w:p>
    <w:p w14:paraId="16AB5478" w14:textId="77777777" w:rsidR="007B0BFC" w:rsidRDefault="007B0BFC"/>
    <w:p w14:paraId="45D44281" w14:textId="77777777" w:rsidR="007B0BFC" w:rsidRDefault="007B0BFC"/>
    <w:p w14:paraId="7B083091" w14:textId="77777777" w:rsidR="007B0BFC" w:rsidRDefault="007B0BF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33F36E44" w:rsidR="00555AE7" w:rsidRPr="00E37DB5" w:rsidRDefault="007D3716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C11CD91" wp14:editId="444C089E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F90DDC" id="Line 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BDXEic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07102" w14:textId="77777777" w:rsidR="00555AE7" w:rsidRDefault="00555AE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3FECEC4" w:rsidR="00555AE7" w:rsidRPr="00E37DB5" w:rsidRDefault="007D3716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75B047F" wp14:editId="7C16065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7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07EA01" id="Line 1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FOWEwIAACkEAAAOAAAAZHJzL2Uyb0RvYy54bWysU8GO2jAQvVfqP1i+QxIKL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4dFOW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ANEXO 2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C8E4C" w14:textId="052A096B" w:rsidR="00555AE7" w:rsidRDefault="00F85BA9">
    <w:pPr>
      <w:pStyle w:val="Cabealho"/>
    </w:pPr>
    <w:r>
      <w:rPr>
        <w:noProof/>
      </w:rPr>
      <w:drawing>
        <wp:anchor distT="0" distB="0" distL="114300" distR="114300" simplePos="0" relativeHeight="251661824" behindDoc="0" locked="0" layoutInCell="1" allowOverlap="1" wp14:anchorId="38B7FA74" wp14:editId="4C8A1AA9">
          <wp:simplePos x="0" y="0"/>
          <wp:positionH relativeFrom="column">
            <wp:posOffset>4315968</wp:posOffset>
          </wp:positionH>
          <wp:positionV relativeFrom="paragraph">
            <wp:posOffset>-195834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43560E41" w:rsidR="00555AE7" w:rsidRDefault="007D3716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270BAAA1" wp14:editId="1A22C7C2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F8F594" id="Line 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TK8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47CC" w14:textId="77777777" w:rsidR="00555AE7" w:rsidRDefault="00555AE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385CC6" w14:textId="77777777" w:rsidR="00555AE7" w:rsidRDefault="00555AE7">
    <w:pPr>
      <w:pStyle w:val="Cabealh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44C810CF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7D371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37B9645E" wp14:editId="6170F085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F932C" id="Line 10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r1c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7tr1c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EFCE475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AA20FB5"/>
    <w:multiLevelType w:val="multilevel"/>
    <w:tmpl w:val="886A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FC0EDE"/>
    <w:multiLevelType w:val="multilevel"/>
    <w:tmpl w:val="D8EA3752"/>
    <w:numStyleLink w:val="ListaNumerada-Nmeros"/>
  </w:abstractNum>
  <w:abstractNum w:abstractNumId="15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6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8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1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42A73EF"/>
    <w:multiLevelType w:val="multilevel"/>
    <w:tmpl w:val="D8EA3752"/>
    <w:numStyleLink w:val="ListaNumerada-Nmeros"/>
  </w:abstractNum>
  <w:abstractNum w:abstractNumId="2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3FE31649"/>
    <w:multiLevelType w:val="multilevel"/>
    <w:tmpl w:val="3724C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8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5A261AB3"/>
    <w:multiLevelType w:val="multilevel"/>
    <w:tmpl w:val="0416001F"/>
    <w:numStyleLink w:val="111111"/>
  </w:abstractNum>
  <w:abstractNum w:abstractNumId="30" w15:restartNumberingAfterBreak="0">
    <w:nsid w:val="5C1C5EC1"/>
    <w:multiLevelType w:val="multilevel"/>
    <w:tmpl w:val="0416001F"/>
    <w:numStyleLink w:val="111111"/>
  </w:abstractNum>
  <w:abstractNum w:abstractNumId="31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7"/>
  </w:num>
  <w:num w:numId="24">
    <w:abstractNumId w:val="32"/>
  </w:num>
  <w:num w:numId="25">
    <w:abstractNumId w:val="15"/>
  </w:num>
  <w:num w:numId="26">
    <w:abstractNumId w:val="24"/>
  </w:num>
  <w:num w:numId="27">
    <w:abstractNumId w:val="28"/>
  </w:num>
  <w:num w:numId="28">
    <w:abstractNumId w:val="31"/>
  </w:num>
  <w:num w:numId="29">
    <w:abstractNumId w:val="17"/>
  </w:num>
  <w:num w:numId="30">
    <w:abstractNumId w:val="33"/>
  </w:num>
  <w:num w:numId="31">
    <w:abstractNumId w:val="18"/>
  </w:num>
  <w:num w:numId="32">
    <w:abstractNumId w:val="25"/>
  </w:num>
  <w:num w:numId="33">
    <w:abstractNumId w:val="34"/>
  </w:num>
  <w:num w:numId="34">
    <w:abstractNumId w:val="14"/>
  </w:num>
  <w:num w:numId="35">
    <w:abstractNumId w:val="23"/>
  </w:num>
  <w:num w:numId="36">
    <w:abstractNumId w:val="12"/>
  </w:num>
  <w:num w:numId="37">
    <w:abstractNumId w:val="10"/>
  </w:num>
  <w:num w:numId="38">
    <w:abstractNumId w:val="16"/>
  </w:num>
  <w:num w:numId="39">
    <w:abstractNumId w:val="30"/>
  </w:num>
  <w:num w:numId="40">
    <w:abstractNumId w:val="29"/>
  </w:num>
  <w:num w:numId="41">
    <w:abstractNumId w:val="22"/>
  </w:num>
  <w:num w:numId="42">
    <w:abstractNumId w:val="20"/>
  </w:num>
  <w:num w:numId="43">
    <w:abstractNumId w:val="21"/>
  </w:num>
  <w:num w:numId="44">
    <w:abstractNumId w:val="19"/>
  </w:num>
  <w:num w:numId="45">
    <w:abstractNumId w:val="11"/>
  </w:num>
  <w:num w:numId="46">
    <w:abstractNumId w:val="13"/>
  </w:num>
  <w:num w:numId="47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54A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4A2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51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099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40D6"/>
    <w:rsid w:val="00306D8B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1D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17DA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5664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5C7E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0BFC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3716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2FE7"/>
    <w:rsid w:val="008A3C10"/>
    <w:rsid w:val="008A6005"/>
    <w:rsid w:val="008B04AD"/>
    <w:rsid w:val="008B07EE"/>
    <w:rsid w:val="008B12A0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1A24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673D5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67D59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1BF7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674BE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877C9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46E6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58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1779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1A9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BA9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customStyle="1" w:styleId="paragraph">
    <w:name w:val="paragraph"/>
    <w:basedOn w:val="Normal"/>
    <w:rsid w:val="00C877C9"/>
    <w:pPr>
      <w:tabs>
        <w:tab w:val="clear" w:pos="851"/>
      </w:tabs>
      <w:spacing w:before="100" w:beforeAutospacing="1" w:after="100" w:afterAutospacing="1" w:line="240" w:lineRule="auto"/>
      <w:jc w:val="left"/>
    </w:pPr>
    <w:rPr>
      <w:rFonts w:ascii="Times New Roman" w:hAnsi="Times New Roman"/>
      <w:lang w:eastAsia="pt-BR"/>
    </w:rPr>
  </w:style>
  <w:style w:type="character" w:customStyle="1" w:styleId="normaltextrun">
    <w:name w:val="normaltextrun"/>
    <w:basedOn w:val="Fontepargpadro"/>
    <w:rsid w:val="00C877C9"/>
  </w:style>
  <w:style w:type="character" w:customStyle="1" w:styleId="eop">
    <w:name w:val="eop"/>
    <w:basedOn w:val="Fontepargpadro"/>
    <w:rsid w:val="00C8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footer" Target="footer7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34" Type="http://schemas.openxmlformats.org/officeDocument/2006/relationships/footer" Target="footer10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header" Target="header10.xml"/><Relationship Id="rId33" Type="http://schemas.openxmlformats.org/officeDocument/2006/relationships/header" Target="header1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header" Target="header7.xml"/><Relationship Id="rId29" Type="http://schemas.openxmlformats.org/officeDocument/2006/relationships/hyperlink" Target="http://www.ncbi.nlm.nih.gov/entrez/query.fcgi?cmd=Retrieve&amp;db=PubMed&amp;dopt=Citation&amp;list_uids=15090378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32" Type="http://schemas.openxmlformats.org/officeDocument/2006/relationships/footer" Target="footer9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eader" Target="header1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header" Target="header11.xml"/><Relationship Id="rId30" Type="http://schemas.openxmlformats.org/officeDocument/2006/relationships/hyperlink" Target="http://www.ncbi.nlm.nih.gov/entrez/query.fcgi?cmd=Retrieve&amp;db=PubMed&amp;dopt=Citation&amp;list_uids=6337002" TargetMode="External"/><Relationship Id="rId35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56B1C-7CD3-4C8D-A1AB-531E74BDD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54</TotalTime>
  <Pages>1</Pages>
  <Words>1710</Words>
  <Characters>9235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João Alfredo Teodoro</cp:lastModifiedBy>
  <cp:revision>5</cp:revision>
  <cp:lastPrinted>2009-11-04T00:12:00Z</cp:lastPrinted>
  <dcterms:created xsi:type="dcterms:W3CDTF">2019-05-11T15:26:00Z</dcterms:created>
  <dcterms:modified xsi:type="dcterms:W3CDTF">2019-05-13T19:19:00Z</dcterms:modified>
</cp:coreProperties>
</file>