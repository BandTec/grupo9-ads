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  <w:bookmarkStart w:id="0" w:name="_GoBack"/>
      <w:bookmarkEnd w:id="0"/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1" w:name="_Toc124080441"/>
    <w:bookmarkStart w:id="2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3" w:name="_Toc121491440"/>
      <w:bookmarkStart w:id="4" w:name="_Toc124080445"/>
      <w:bookmarkEnd w:id="1"/>
      <w:bookmarkEnd w:id="2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306D8B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5" w:name="_Toc512519587"/>
      <w:bookmarkEnd w:id="3"/>
      <w:bookmarkEnd w:id="4"/>
      <w:r>
        <w:lastRenderedPageBreak/>
        <w:t>VISÃO DO PROJETO</w:t>
      </w:r>
      <w:bookmarkEnd w:id="5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6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6"/>
      <w:r w:rsidR="001F502E" w:rsidRPr="00192CAB">
        <w:rPr>
          <w:b/>
        </w:rPr>
        <w:t xml:space="preserve"> </w:t>
      </w:r>
    </w:p>
    <w:p w14:paraId="0FB1953D" w14:textId="77777777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7" w:name="_Toc124080447"/>
      <w:r>
        <w:rPr>
          <w:b/>
        </w:rPr>
        <w:t>CONTEXTO</w:t>
      </w:r>
    </w:p>
    <w:p w14:paraId="46146C21" w14:textId="77777777" w:rsidR="00A53FEA" w:rsidRPr="003F4E12" w:rsidRDefault="00A53FEA" w:rsidP="00A53FEA">
      <w:r w:rsidRPr="003F4E12">
        <w:t>Mercado de IoT e números</w:t>
      </w:r>
      <w:r>
        <w:t>. Preocupações com sustentabilidade, controle de custos, etc.</w:t>
      </w: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3B7240CF" w14:textId="77777777" w:rsidR="00A53FEA" w:rsidRDefault="00A53FEA" w:rsidP="00A53FEA">
      <w:r>
        <w:t>As últimas linhas devem conter os objetivos enumerados que serão respondidos na conclusão.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8" w:name="_Toc512519591"/>
      <w:r w:rsidRPr="00192CAB">
        <w:rPr>
          <w:b/>
        </w:rPr>
        <w:t>objetivo da solução</w:t>
      </w:r>
      <w:bookmarkEnd w:id="8"/>
    </w:p>
    <w:p w14:paraId="20227D52" w14:textId="77777777" w:rsidR="003F4E12" w:rsidRDefault="00CE6EFB" w:rsidP="003F4E12">
      <w:r>
        <w:t>Descrição da solução</w:t>
      </w:r>
    </w:p>
    <w:p w14:paraId="662E6477" w14:textId="77777777" w:rsidR="003F4E12" w:rsidRDefault="003F4E12" w:rsidP="003F4E12"/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t>diagrama da solução</w:t>
      </w:r>
      <w:bookmarkEnd w:id="9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Product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306D8B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(telefone,e-meil,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306D8B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D6C4E" w14:textId="77777777" w:rsidR="00306D8B" w:rsidRDefault="00306D8B">
      <w:r>
        <w:separator/>
      </w:r>
    </w:p>
    <w:p w14:paraId="06D0D431" w14:textId="77777777" w:rsidR="00306D8B" w:rsidRDefault="00306D8B"/>
    <w:p w14:paraId="146905D7" w14:textId="77777777" w:rsidR="00306D8B" w:rsidRDefault="00306D8B"/>
    <w:p w14:paraId="1C11B8C3" w14:textId="77777777" w:rsidR="00306D8B" w:rsidRDefault="00306D8B"/>
  </w:endnote>
  <w:endnote w:type="continuationSeparator" w:id="0">
    <w:p w14:paraId="1C1F8671" w14:textId="77777777" w:rsidR="00306D8B" w:rsidRDefault="00306D8B">
      <w:r>
        <w:continuationSeparator/>
      </w:r>
    </w:p>
    <w:p w14:paraId="00755853" w14:textId="77777777" w:rsidR="00306D8B" w:rsidRDefault="00306D8B"/>
    <w:p w14:paraId="30CA0F44" w14:textId="77777777" w:rsidR="00306D8B" w:rsidRDefault="00306D8B"/>
    <w:p w14:paraId="52B87680" w14:textId="77777777" w:rsidR="00306D8B" w:rsidRDefault="00306D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BDE3A" w14:textId="77777777" w:rsidR="00306D8B" w:rsidRDefault="00306D8B">
      <w:r>
        <w:separator/>
      </w:r>
    </w:p>
    <w:p w14:paraId="19492F6A" w14:textId="77777777" w:rsidR="00306D8B" w:rsidRDefault="00306D8B"/>
    <w:p w14:paraId="27ACAEE8" w14:textId="77777777" w:rsidR="00306D8B" w:rsidRDefault="00306D8B"/>
    <w:p w14:paraId="26BEB301" w14:textId="77777777" w:rsidR="00306D8B" w:rsidRDefault="00306D8B"/>
  </w:footnote>
  <w:footnote w:type="continuationSeparator" w:id="0">
    <w:p w14:paraId="1CD2288B" w14:textId="77777777" w:rsidR="00306D8B" w:rsidRDefault="00306D8B">
      <w:r>
        <w:continuationSeparator/>
      </w:r>
    </w:p>
    <w:p w14:paraId="456A1EA8" w14:textId="77777777" w:rsidR="00306D8B" w:rsidRDefault="00306D8B"/>
    <w:p w14:paraId="1326FBC9" w14:textId="77777777" w:rsidR="00306D8B" w:rsidRDefault="00306D8B"/>
    <w:p w14:paraId="5995FEF2" w14:textId="77777777" w:rsidR="00306D8B" w:rsidRDefault="00306D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893C" w14:textId="68C01C5B" w:rsidR="00555AE7" w:rsidRDefault="008A2FE7" w:rsidP="008828E4">
    <w:pPr>
      <w:ind w:right="360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D0CC838" wp14:editId="7E40A89F">
          <wp:simplePos x="0" y="0"/>
          <wp:positionH relativeFrom="column">
            <wp:posOffset>-775335</wp:posOffset>
          </wp:positionH>
          <wp:positionV relativeFrom="paragraph">
            <wp:posOffset>-381466</wp:posOffset>
          </wp:positionV>
          <wp:extent cx="1853943" cy="828675"/>
          <wp:effectExtent l="0" t="0" r="0" b="0"/>
          <wp:wrapThrough wrapText="bothSides">
            <wp:wrapPolygon edited="0">
              <wp:start x="11322" y="7945"/>
              <wp:lineTo x="2664" y="8938"/>
              <wp:lineTo x="222" y="10924"/>
              <wp:lineTo x="222" y="18372"/>
              <wp:lineTo x="2220" y="18372"/>
              <wp:lineTo x="19757" y="16883"/>
              <wp:lineTo x="20423" y="13407"/>
              <wp:lineTo x="12432" y="7945"/>
              <wp:lineTo x="11322" y="7945"/>
            </wp:wrapPolygon>
          </wp:wrapThrough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script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53943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123F">
      <w:rPr>
        <w:noProof/>
      </w:rPr>
      <w:drawing>
        <wp:anchor distT="0" distB="0" distL="114300" distR="114300" simplePos="0" relativeHeight="251657216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26B23691" w:rsidR="00555AE7" w:rsidRPr="00E37DB5" w:rsidRDefault="007D3716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0D4412E" wp14:editId="63C8BAC6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20D1F" id="Line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xx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2K/c&#10;cRQCAAAp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41" Type="http://schemas.openxmlformats.org/officeDocument/2006/relationships/footer" Target="footer1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82A77-3210-4F9C-B3AE-4E93DFC9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0</TotalTime>
  <Pages>13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2</cp:revision>
  <cp:lastPrinted>2009-11-04T00:12:00Z</cp:lastPrinted>
  <dcterms:created xsi:type="dcterms:W3CDTF">2019-05-09T15:03:00Z</dcterms:created>
  <dcterms:modified xsi:type="dcterms:W3CDTF">2019-05-09T15:03:00Z</dcterms:modified>
</cp:coreProperties>
</file>